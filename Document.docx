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C28" w:rsidRDefault="00BA3D4A">
      <w:pPr>
        <w:pStyle w:val="Heading1"/>
      </w:pPr>
      <w:r>
        <w:t>1</w:t>
      </w:r>
    </w:p>
    <w:p w:rsidR="00BA3D4A" w:rsidRDefault="00256494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t xml:space="preserve"> </w:t>
      </w:r>
      <w:r w:rsidR="00BA3D4A"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 w:rsidR="00BA3D4A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 w:rsidR="00BA3D4A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java.util.Scanner</w:t>
      </w:r>
      <w:proofErr w:type="spellEnd"/>
      <w:r w:rsidR="00BA3D4A"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import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java.lang.Math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class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ArmstsrongNumberExample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boolean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isArmstrong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n) 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temp, digits=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 last=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, sum=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 </w:t>
      </w:r>
    </w:p>
    <w:p w:rsidR="00BA3D4A" w:rsidRDefault="00BA3D4A" w:rsidP="00BD2292">
      <w:pPr>
        <w:pStyle w:val="alt"/>
        <w:spacing w:before="0" w:beforeAutospacing="0" w:after="0" w:afterAutospacing="0" w:line="435" w:lineRule="atLeast"/>
        <w:ind w:left="720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temp=n;   </w:t>
      </w:r>
    </w:p>
    <w:p w:rsidR="00BA3D4A" w:rsidRDefault="00BA3D4A" w:rsidP="00BD2292">
      <w:pPr>
        <w:pStyle w:val="alt"/>
        <w:spacing w:before="0" w:beforeAutospacing="0" w:after="0" w:afterAutospacing="0" w:line="435" w:lineRule="atLeast"/>
        <w:ind w:left="360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(temp&gt;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  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temp = temp/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digits++; 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temp = n; 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while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(temp&gt;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 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 </w:t>
      </w:r>
    </w:p>
    <w:p w:rsidR="00BA3D4A" w:rsidRDefault="00BA3D4A" w:rsidP="00BD2292">
      <w:pPr>
        <w:spacing w:after="0" w:line="435" w:lineRule="atLeast"/>
        <w:ind w:left="720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comment"/>
          <w:rFonts w:ascii="Verdana" w:eastAsia="Times New Roman" w:hAnsi="Verdana"/>
          <w:color w:val="008200"/>
          <w:sz w:val="21"/>
          <w:szCs w:val="21"/>
          <w:bdr w:val="none" w:sz="0" w:space="0" w:color="auto" w:frame="1"/>
        </w:rPr>
        <w:t>    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last = temp % 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 </w:t>
      </w:r>
    </w:p>
    <w:p w:rsidR="00BA3D4A" w:rsidRDefault="00BA3D4A" w:rsidP="00BD2292">
      <w:pPr>
        <w:spacing w:after="0" w:line="435" w:lineRule="atLeast"/>
        <w:ind w:left="360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sum +=  (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Math.pow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(last, digits)); 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temp = temp/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10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(n==sum)   </w:t>
      </w:r>
    </w:p>
    <w:p w:rsidR="00BA3D4A" w:rsidRDefault="00BA3D4A" w:rsidP="00BD2292">
      <w:pPr>
        <w:pStyle w:val="alt"/>
        <w:spacing w:before="0" w:beforeAutospacing="0" w:after="0" w:afterAutospacing="0" w:line="435" w:lineRule="atLeast"/>
        <w:ind w:left="720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true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  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comment"/>
          <w:rFonts w:ascii="Verdana" w:eastAsia="Times New Roman" w:hAnsi="Verdana"/>
          <w:color w:val="008200"/>
          <w:sz w:val="21"/>
          <w:szCs w:val="21"/>
          <w:bdr w:val="none" w:sz="0" w:space="0" w:color="auto" w:frame="1"/>
        </w:rPr>
        <w:t>//driver code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public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static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void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main(String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[])   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{   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num; 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Scanner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sc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= </w:t>
      </w: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new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Scanner(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System.in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System.out.print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"Enter the limit: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comment"/>
          <w:rFonts w:ascii="Verdana" w:eastAsia="Times New Roman" w:hAnsi="Verdana"/>
          <w:color w:val="008200"/>
          <w:sz w:val="21"/>
          <w:szCs w:val="21"/>
          <w:bdr w:val="none" w:sz="0" w:space="0" w:color="auto" w:frame="1"/>
        </w:rPr>
        <w:t>//reads the limit from the user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=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sc.nextInt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();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"Armstrong Number up to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+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+ 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 are: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for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number"/>
          <w:rFonts w:ascii="Verdana" w:eastAsia="Times New Roman" w:hAnsi="Verdana"/>
          <w:color w:val="C00000"/>
          <w:sz w:val="21"/>
          <w:szCs w:val="21"/>
          <w:bdr w:val="none" w:sz="0" w:space="0" w:color="auto" w:frame="1"/>
        </w:rPr>
        <w:t>0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&lt;=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num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; 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++)  </w:t>
      </w:r>
    </w:p>
    <w:p w:rsidR="00BA3D4A" w:rsidRDefault="00BA3D4A" w:rsidP="0004692A">
      <w:pPr>
        <w:spacing w:after="0" w:line="435" w:lineRule="atLeast"/>
        <w:ind w:left="720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Style w:val="keyword"/>
          <w:rFonts w:ascii="Verdana" w:eastAsia="Times New Roman" w:hAnsi="Verdana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isArmstrong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))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System.out.print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+ </w:t>
      </w:r>
      <w:r>
        <w:rPr>
          <w:rStyle w:val="string"/>
          <w:rFonts w:ascii="Verdana" w:eastAsia="Times New Roman" w:hAnsi="Verdana"/>
          <w:color w:val="0000FF"/>
          <w:sz w:val="21"/>
          <w:szCs w:val="21"/>
          <w:bdr w:val="none" w:sz="0" w:space="0" w:color="auto" w:frame="1"/>
        </w:rPr>
        <w:t>", "</w:t>
      </w: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);  </w:t>
      </w:r>
    </w:p>
    <w:p w:rsidR="00BA3D4A" w:rsidRDefault="00BA3D4A" w:rsidP="00BA3D4A">
      <w:pPr>
        <w:numPr>
          <w:ilvl w:val="0"/>
          <w:numId w:val="5"/>
        </w:numPr>
        <w:spacing w:after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 </w:t>
      </w:r>
    </w:p>
    <w:p w:rsidR="00BA3D4A" w:rsidRDefault="00BA3D4A" w:rsidP="00BA3D4A">
      <w:pPr>
        <w:pStyle w:val="alt"/>
        <w:numPr>
          <w:ilvl w:val="0"/>
          <w:numId w:val="5"/>
        </w:numPr>
        <w:spacing w:before="0" w:beforeAutospacing="0" w:after="0" w:afterAutospacing="0" w:line="435" w:lineRule="atLeast"/>
        <w:jc w:val="both"/>
        <w:divId w:val="309141569"/>
        <w:rPr>
          <w:rFonts w:ascii="Verdana" w:eastAsia="Times New Roman" w:hAnsi="Verdana"/>
          <w:color w:val="000000"/>
          <w:sz w:val="21"/>
          <w:szCs w:val="21"/>
        </w:rPr>
      </w:pPr>
      <w:r>
        <w:rPr>
          <w:rFonts w:ascii="Verdana" w:eastAsia="Times New Roman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700C28" w:rsidRDefault="00700C28" w:rsidP="00BA3D4A">
      <w:pPr>
        <w:pStyle w:val="ListBullet"/>
        <w:numPr>
          <w:ilvl w:val="0"/>
          <w:numId w:val="0"/>
        </w:numPr>
        <w:ind w:left="432"/>
      </w:pPr>
    </w:p>
    <w:sectPr w:rsidR="00700C2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6494" w:rsidRDefault="00256494">
      <w:r>
        <w:separator/>
      </w:r>
    </w:p>
    <w:p w:rsidR="00256494" w:rsidRDefault="00256494"/>
  </w:endnote>
  <w:endnote w:type="continuationSeparator" w:id="0">
    <w:p w:rsidR="00256494" w:rsidRDefault="00256494">
      <w:r>
        <w:continuationSeparator/>
      </w:r>
    </w:p>
    <w:p w:rsidR="00256494" w:rsidRDefault="002564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0C28" w:rsidRDefault="0025649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6494" w:rsidRDefault="00256494">
      <w:r>
        <w:separator/>
      </w:r>
    </w:p>
    <w:p w:rsidR="00256494" w:rsidRDefault="00256494"/>
  </w:footnote>
  <w:footnote w:type="continuationSeparator" w:id="0">
    <w:p w:rsidR="00256494" w:rsidRDefault="00256494">
      <w:r>
        <w:continuationSeparator/>
      </w:r>
    </w:p>
    <w:p w:rsidR="00256494" w:rsidRDefault="002564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F63A2"/>
    <w:multiLevelType w:val="multilevel"/>
    <w:tmpl w:val="1FDCB1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4A"/>
    <w:rsid w:val="0004692A"/>
    <w:rsid w:val="00256494"/>
    <w:rsid w:val="003E4562"/>
    <w:rsid w:val="00700C28"/>
    <w:rsid w:val="00BA3D4A"/>
    <w:rsid w:val="00BD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1F15329-AE7E-5F46-9218-9442601E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alt">
    <w:name w:val="alt"/>
    <w:basedOn w:val="Normal"/>
    <w:rsid w:val="00BA3D4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customStyle="1" w:styleId="keyword">
    <w:name w:val="keyword"/>
    <w:basedOn w:val="DefaultParagraphFont"/>
    <w:rsid w:val="00BA3D4A"/>
  </w:style>
  <w:style w:type="character" w:customStyle="1" w:styleId="comment">
    <w:name w:val="comment"/>
    <w:basedOn w:val="DefaultParagraphFont"/>
    <w:rsid w:val="00BA3D4A"/>
  </w:style>
  <w:style w:type="character" w:customStyle="1" w:styleId="number">
    <w:name w:val="number"/>
    <w:basedOn w:val="DefaultParagraphFont"/>
    <w:rsid w:val="00BA3D4A"/>
  </w:style>
  <w:style w:type="character" w:customStyle="1" w:styleId="string">
    <w:name w:val="string"/>
    <w:basedOn w:val="DefaultParagraphFont"/>
    <w:rsid w:val="00BA3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2CC1389B-4894-654D-B085-E355CFB14C7E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%7b2CC1389B-4894-654D-B085-E355CFB14C7E%7dtf50002051.dotx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2022-02-01T11:59:00Z</dcterms:created>
  <dcterms:modified xsi:type="dcterms:W3CDTF">2022-02-01T11:59:00Z</dcterms:modified>
</cp:coreProperties>
</file>